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849A" w14:textId="75871DD5" w:rsidR="00D306EF" w:rsidRDefault="00F26F27">
      <w:pPr>
        <w:pStyle w:val="NoSpacing"/>
      </w:pPr>
      <w:r>
        <w:t>Michael King</w:t>
      </w:r>
    </w:p>
    <w:p w14:paraId="281C078D" w14:textId="3D328C0F" w:rsidR="00D306EF" w:rsidRDefault="00F26F27">
      <w:pPr>
        <w:pStyle w:val="NoSpacing"/>
      </w:pPr>
      <w:r>
        <w:t>Professor Maryann Krupa</w:t>
      </w:r>
    </w:p>
    <w:p w14:paraId="565A77F9" w14:textId="095ED401" w:rsidR="00D306EF" w:rsidRDefault="00F26F27">
      <w:pPr>
        <w:pStyle w:val="NoSpacing"/>
      </w:pPr>
      <w:r>
        <w:t>CS-250</w:t>
      </w:r>
    </w:p>
    <w:p w14:paraId="67B97DCC" w14:textId="752CFFF5" w:rsidR="00D306EF" w:rsidRDefault="00BB4A4C">
      <w:pPr>
        <w:pStyle w:val="NoSpacing"/>
      </w:pPr>
      <w:r>
        <w:t>22</w:t>
      </w:r>
      <w:r w:rsidR="00F26F27">
        <w:t xml:space="preserve"> June 2025</w:t>
      </w:r>
    </w:p>
    <w:p w14:paraId="521BDBFE" w14:textId="20CA840A" w:rsidR="00D306EF" w:rsidRDefault="00F26F27">
      <w:pPr>
        <w:pStyle w:val="Title"/>
      </w:pPr>
      <w:r>
        <w:t>7-1 Final Project: Sprint Review and Retrospective</w:t>
      </w:r>
    </w:p>
    <w:p w14:paraId="17BC003E" w14:textId="7AC1E3C3" w:rsidR="00026BFB" w:rsidRDefault="00BE2230" w:rsidP="00B11A3C">
      <w:bookmarkStart w:id="0" w:name="OLE_LINK1"/>
      <w:r>
        <w:t xml:space="preserve">For the last two months, my Scrum-Agile Team has </w:t>
      </w:r>
      <w:r w:rsidR="007E39E2">
        <w:t xml:space="preserve">contributed to the success of the SNHU Travel Project. </w:t>
      </w:r>
      <w:r w:rsidR="006D1AF2">
        <w:t>My</w:t>
      </w:r>
      <w:r w:rsidR="004446AF">
        <w:t xml:space="preserve"> team consisted of: </w:t>
      </w:r>
      <w:r w:rsidR="007E39E2">
        <w:t>The Project Owner</w:t>
      </w:r>
      <w:r w:rsidR="004446AF">
        <w:t>, the Development Team</w:t>
      </w:r>
      <w:r w:rsidR="00A1493A">
        <w:t>,</w:t>
      </w:r>
      <w:r w:rsidR="004446AF">
        <w:t xml:space="preserve"> and m</w:t>
      </w:r>
      <w:r w:rsidR="00332FDB">
        <w:t>e</w:t>
      </w:r>
      <w:r w:rsidR="004446AF">
        <w:t xml:space="preserve">, </w:t>
      </w:r>
      <w:r w:rsidR="00A1493A">
        <w:t>t</w:t>
      </w:r>
      <w:r w:rsidR="004446AF">
        <w:t>he Scrum Master.</w:t>
      </w:r>
      <w:r w:rsidR="001B5B9D">
        <w:t xml:space="preserve"> The Project Owner</w:t>
      </w:r>
      <w:r w:rsidR="00F42B90">
        <w:t>’s role was to manage the Product Backlo</w:t>
      </w:r>
      <w:r w:rsidR="006611A8">
        <w:t>g</w:t>
      </w:r>
      <w:r w:rsidR="00CA2A5E">
        <w:t xml:space="preserve"> effectively</w:t>
      </w:r>
      <w:r w:rsidR="00F42B90">
        <w:t>.</w:t>
      </w:r>
      <w:r w:rsidR="003B7940">
        <w:t xml:space="preserve"> </w:t>
      </w:r>
      <w:r w:rsidR="001F4B5D">
        <w:t>Despite limited information about the project, t</w:t>
      </w:r>
      <w:r w:rsidR="00F42B90">
        <w:t xml:space="preserve">he Product Owner </w:t>
      </w:r>
      <w:r w:rsidR="005D5C60">
        <w:t>was able to</w:t>
      </w:r>
      <w:r w:rsidR="00E40B21">
        <w:t xml:space="preserve"> order</w:t>
      </w:r>
      <w:r w:rsidR="005D5C60">
        <w:t xml:space="preserve"> </w:t>
      </w:r>
      <w:r w:rsidR="00E40B21">
        <w:t xml:space="preserve">and prioritize the most </w:t>
      </w:r>
      <w:r w:rsidR="002136F1">
        <w:t>important items in the Product Backlog to ensure</w:t>
      </w:r>
      <w:r w:rsidR="00BF4B44">
        <w:t xml:space="preserve"> the</w:t>
      </w:r>
      <w:r w:rsidR="002136F1">
        <w:t xml:space="preserve"> transparency </w:t>
      </w:r>
      <w:r w:rsidR="00D328C8">
        <w:t xml:space="preserve">of </w:t>
      </w:r>
      <w:r w:rsidR="002136F1">
        <w:t xml:space="preserve">all team members. </w:t>
      </w:r>
      <w:r w:rsidR="00661E6A">
        <w:t>Moreover</w:t>
      </w:r>
      <w:r w:rsidR="008F1840">
        <w:t xml:space="preserve">, the Product Owner </w:t>
      </w:r>
      <w:r w:rsidR="00D328C8">
        <w:t>has</w:t>
      </w:r>
      <w:r w:rsidR="00661E6A">
        <w:t xml:space="preserve"> the</w:t>
      </w:r>
      <w:r w:rsidR="002963DF">
        <w:t xml:space="preserve"> crucial </w:t>
      </w:r>
      <w:r w:rsidR="00661E6A">
        <w:t>task</w:t>
      </w:r>
      <w:r w:rsidR="008F1840">
        <w:t xml:space="preserve"> </w:t>
      </w:r>
      <w:r w:rsidR="00C402AB">
        <w:t>of creating</w:t>
      </w:r>
      <w:r w:rsidR="008F1840">
        <w:t xml:space="preserve"> user stories for the SNHU Travel project</w:t>
      </w:r>
      <w:r w:rsidR="009C3677">
        <w:t>. Telling user stories</w:t>
      </w:r>
      <w:r w:rsidR="008F1840">
        <w:t xml:space="preserve"> is a</w:t>
      </w:r>
      <w:r w:rsidR="009C3677">
        <w:t>n appropriate way to</w:t>
      </w:r>
      <w:r w:rsidR="008F1840">
        <w:t xml:space="preserve"> defin</w:t>
      </w:r>
      <w:r w:rsidR="009C3677">
        <w:t>e</w:t>
      </w:r>
      <w:r w:rsidR="008F1840">
        <w:t xml:space="preserve"> requirements </w:t>
      </w:r>
      <w:r w:rsidR="00C60A67">
        <w:t>in Agile software development.</w:t>
      </w:r>
    </w:p>
    <w:p w14:paraId="146E585B" w14:textId="4DF75F65" w:rsidR="004D2B85" w:rsidRDefault="004D2B85" w:rsidP="00B11A3C">
      <w:r>
        <w:t xml:space="preserve">As the Scrum Master, my </w:t>
      </w:r>
      <w:r w:rsidR="002315E8">
        <w:t>main</w:t>
      </w:r>
      <w:r>
        <w:t xml:space="preserve"> focus was ensuring my Scrum Team’s transparency and adherence to Scrum practices and Agile principles. </w:t>
      </w:r>
      <w:r w:rsidR="00001B19">
        <w:t>Subsequently, i</w:t>
      </w:r>
      <w:r>
        <w:t xml:space="preserve">n this module, I </w:t>
      </w:r>
      <w:r w:rsidR="00B92490">
        <w:t xml:space="preserve">took on the </w:t>
      </w:r>
      <w:r w:rsidR="00C402AB">
        <w:t xml:space="preserve">crucial </w:t>
      </w:r>
      <w:r w:rsidR="00B92490">
        <w:t xml:space="preserve">role of </w:t>
      </w:r>
      <w:r w:rsidR="00D62BE5">
        <w:t>organizing</w:t>
      </w:r>
      <w:r>
        <w:t xml:space="preserve"> </w:t>
      </w:r>
      <w:r w:rsidR="00916DA3">
        <w:t>and implementing the Scrum framework</w:t>
      </w:r>
      <w:r w:rsidR="0015242B">
        <w:t xml:space="preserve"> in the SNHU Travel Project. I arranged a Sprint Review and Retrospec</w:t>
      </w:r>
      <w:r w:rsidR="00FF5D69">
        <w:t>ti</w:t>
      </w:r>
      <w:r w:rsidR="0015242B">
        <w:t xml:space="preserve">ve to review the project’s status, </w:t>
      </w:r>
      <w:r w:rsidR="00FF5D69">
        <w:t>steps needed for completion, and challenges the team faced during the project.</w:t>
      </w:r>
    </w:p>
    <w:p w14:paraId="4842FCB8" w14:textId="4084BE60" w:rsidR="0044022B" w:rsidRDefault="009E1B75" w:rsidP="00B11A3C">
      <w:r>
        <w:t xml:space="preserve">The Development Team has also contributed </w:t>
      </w:r>
      <w:r w:rsidR="007320F6">
        <w:t xml:space="preserve">to the </w:t>
      </w:r>
      <w:r w:rsidR="00F37A98">
        <w:t>success</w:t>
      </w:r>
      <w:r w:rsidR="007320F6">
        <w:t xml:space="preserve"> of the SNHU Travel project </w:t>
      </w:r>
      <w:r>
        <w:t>by</w:t>
      </w:r>
      <w:r w:rsidR="007320F6">
        <w:t xml:space="preserve"> </w:t>
      </w:r>
      <w:r w:rsidR="00FD40EA">
        <w:t>prioritizing and completing tasks in the Product Backlog.</w:t>
      </w:r>
      <w:r>
        <w:t xml:space="preserve"> </w:t>
      </w:r>
      <w:r w:rsidR="00A171C2" w:rsidRPr="00A171C2">
        <w:t xml:space="preserve">As the Scrum Master, I guided the Development Team through all aspects of creating the SNHU Travel project. </w:t>
      </w:r>
      <w:r w:rsidR="00BC4F3C">
        <w:t>Moreover, t</w:t>
      </w:r>
      <w:r w:rsidR="0044022B">
        <w:t>he</w:t>
      </w:r>
      <w:r w:rsidR="00BB562D">
        <w:t xml:space="preserve">y </w:t>
      </w:r>
      <w:r w:rsidR="00F546DF">
        <w:t>w</w:t>
      </w:r>
      <w:r w:rsidR="00BB562D">
        <w:t>ere</w:t>
      </w:r>
      <w:r w:rsidR="0044022B">
        <w:t xml:space="preserve"> self-organized and cross-functional</w:t>
      </w:r>
      <w:r w:rsidR="00574C58">
        <w:t>, which allowed</w:t>
      </w:r>
      <w:r w:rsidR="00F546DF">
        <w:t xml:space="preserve"> </w:t>
      </w:r>
      <w:r w:rsidR="0044022B">
        <w:t xml:space="preserve">them to make </w:t>
      </w:r>
      <w:r w:rsidR="00024BB7">
        <w:t xml:space="preserve">necessary </w:t>
      </w:r>
      <w:r w:rsidR="0044022B">
        <w:t>decisions</w:t>
      </w:r>
      <w:r w:rsidR="00F546DF">
        <w:t xml:space="preserve"> </w:t>
      </w:r>
      <w:r w:rsidR="005309A3">
        <w:t>for</w:t>
      </w:r>
      <w:r w:rsidR="00F546DF">
        <w:t xml:space="preserve"> </w:t>
      </w:r>
      <w:r w:rsidR="00A9044A">
        <w:t xml:space="preserve">the delivery of </w:t>
      </w:r>
      <w:r w:rsidR="003B2AB4">
        <w:t>a product increment.</w:t>
      </w:r>
    </w:p>
    <w:p w14:paraId="3D401392" w14:textId="7EF034F2" w:rsidR="00E46FF5" w:rsidRDefault="006A660B" w:rsidP="006A660B">
      <w:r>
        <w:lastRenderedPageBreak/>
        <w:t xml:space="preserve">The Scrum-Agile approach supported the Scrum Team in their next step in the development of the SNHU Travel project, which involved completing user stories. </w:t>
      </w:r>
      <w:r w:rsidR="00B15EAE">
        <w:t xml:space="preserve">Initially, the project had three main user stories to address, which involved straightforward tasks </w:t>
      </w:r>
      <w:r w:rsidR="00195931">
        <w:t xml:space="preserve">related to </w:t>
      </w:r>
      <w:r w:rsidR="00B15EAE">
        <w:t xml:space="preserve">the user stories that aided the team in better understanding the time and effort required to finish the project. </w:t>
      </w:r>
      <w:r w:rsidR="00C144B1">
        <w:t xml:space="preserve">The first user story </w:t>
      </w:r>
      <w:r w:rsidR="007A11FD">
        <w:t xml:space="preserve">was to develop </w:t>
      </w:r>
      <w:r w:rsidR="003E2FE6">
        <w:t>a</w:t>
      </w:r>
      <w:r w:rsidR="00FC3ADE">
        <w:t xml:space="preserve">n application </w:t>
      </w:r>
      <w:r w:rsidR="00DA6721">
        <w:t>that allow</w:t>
      </w:r>
      <w:r w:rsidR="008D2F10">
        <w:t>ed</w:t>
      </w:r>
      <w:r w:rsidR="00DA6721">
        <w:t xml:space="preserve"> the user to access a list of the </w:t>
      </w:r>
      <w:r w:rsidR="006D1E8B">
        <w:t xml:space="preserve">top </w:t>
      </w:r>
      <w:r w:rsidR="00DA6721">
        <w:t>5 most popular destinations</w:t>
      </w:r>
      <w:r w:rsidR="007A11FD">
        <w:t xml:space="preserve">. The second user story was to </w:t>
      </w:r>
      <w:r w:rsidR="00335059">
        <w:t>develop a feature that allow</w:t>
      </w:r>
      <w:r w:rsidR="008D2F10">
        <w:t>ed</w:t>
      </w:r>
      <w:r w:rsidR="00335059">
        <w:t xml:space="preserve"> the user to see </w:t>
      </w:r>
      <w:r w:rsidR="001B28A2">
        <w:t xml:space="preserve">the </w:t>
      </w:r>
      <w:r w:rsidR="00FC3ADE">
        <w:t xml:space="preserve">destinations based on their </w:t>
      </w:r>
      <w:r w:rsidR="006207DB">
        <w:t>match percentage</w:t>
      </w:r>
      <w:r w:rsidR="00C144B1">
        <w:t>.</w:t>
      </w:r>
      <w:r w:rsidR="006207DB">
        <w:t xml:space="preserve"> </w:t>
      </w:r>
      <w:r w:rsidR="000971FC">
        <w:t xml:space="preserve">The final user story was to </w:t>
      </w:r>
      <w:r w:rsidR="00193DE1">
        <w:t>create</w:t>
      </w:r>
      <w:r w:rsidR="000971FC">
        <w:t xml:space="preserve"> a feature </w:t>
      </w:r>
      <w:r w:rsidR="00497FFC">
        <w:t>enabling</w:t>
      </w:r>
      <w:r w:rsidR="00DD30C2">
        <w:t xml:space="preserve"> the</w:t>
      </w:r>
      <w:r w:rsidR="00497FFC">
        <w:t>m</w:t>
      </w:r>
      <w:r w:rsidR="008D2F10">
        <w:t xml:space="preserve"> to </w:t>
      </w:r>
      <w:r w:rsidR="002F6EA6">
        <w:t>filter</w:t>
      </w:r>
      <w:r w:rsidR="008D2F10">
        <w:t xml:space="preserve"> destinations based on </w:t>
      </w:r>
      <w:r w:rsidR="00FD5FD8">
        <w:t>price range</w:t>
      </w:r>
      <w:r w:rsidR="008D2F10">
        <w:t>.</w:t>
      </w:r>
      <w:r w:rsidR="00BB64EC">
        <w:t xml:space="preserve"> My</w:t>
      </w:r>
      <w:r w:rsidR="00B15EAE">
        <w:t xml:space="preserve"> Scrum Team </w:t>
      </w:r>
      <w:r w:rsidR="000525F4">
        <w:t>completed</w:t>
      </w:r>
      <w:r w:rsidR="005178E4">
        <w:t xml:space="preserve"> the user stories by </w:t>
      </w:r>
      <w:r w:rsidR="00E2592A">
        <w:t xml:space="preserve">dividing them into </w:t>
      </w:r>
      <w:r w:rsidR="008637EE">
        <w:t xml:space="preserve">smaller </w:t>
      </w:r>
      <w:r w:rsidR="00E2592A">
        <w:t>tasks</w:t>
      </w:r>
      <w:r w:rsidR="0020707F">
        <w:t xml:space="preserve"> </w:t>
      </w:r>
      <w:r w:rsidR="00E2592A">
        <w:t>within a Sprint</w:t>
      </w:r>
      <w:r w:rsidR="00745D06">
        <w:t xml:space="preserve">. </w:t>
      </w:r>
      <w:r w:rsidR="00B50C2B">
        <w:t xml:space="preserve">This approach </w:t>
      </w:r>
      <w:r w:rsidR="006A3F07">
        <w:t xml:space="preserve">made the user stories easier to manage and </w:t>
      </w:r>
      <w:r w:rsidR="009C00D5">
        <w:t xml:space="preserve">allowed </w:t>
      </w:r>
      <w:r w:rsidR="00B50C2B">
        <w:t xml:space="preserve">the team to deliver </w:t>
      </w:r>
      <w:r w:rsidR="00E27CC4">
        <w:t xml:space="preserve">an increment </w:t>
      </w:r>
      <w:r w:rsidR="006A3F07">
        <w:t xml:space="preserve">in </w:t>
      </w:r>
      <w:r w:rsidR="00E27CC4">
        <w:t>each Sprint</w:t>
      </w:r>
      <w:r w:rsidR="00745D06">
        <w:t>,</w:t>
      </w:r>
      <w:r w:rsidR="00760FE6">
        <w:t xml:space="preserve"> leading</w:t>
      </w:r>
      <w:r w:rsidR="00745D06">
        <w:t xml:space="preserve"> to </w:t>
      </w:r>
      <w:r w:rsidR="00132C1D">
        <w:t xml:space="preserve">continuous feedback and </w:t>
      </w:r>
      <w:r w:rsidR="00182018">
        <w:t xml:space="preserve">iterative </w:t>
      </w:r>
      <w:r w:rsidR="00292221">
        <w:t>development o</w:t>
      </w:r>
      <w:r w:rsidR="000C00D9">
        <w:t>f</w:t>
      </w:r>
      <w:r w:rsidR="00292221">
        <w:t xml:space="preserve"> the SNHU </w:t>
      </w:r>
      <w:r w:rsidR="000C00D9">
        <w:t>Travel Project.</w:t>
      </w:r>
    </w:p>
    <w:p w14:paraId="2B50F5CA" w14:textId="107713A8" w:rsidR="00781857" w:rsidRDefault="002E3182" w:rsidP="00AC7D9B">
      <w:r>
        <w:t>When the SNHU Travel project faced interruption</w:t>
      </w:r>
      <w:r w:rsidR="00F66402" w:rsidRPr="00F66402">
        <w:t xml:space="preserve"> </w:t>
      </w:r>
      <w:r w:rsidR="00F66402">
        <w:t>and changed direction</w:t>
      </w:r>
      <w:r>
        <w:t>, the Scrum-Agile approach proved effective in adapting to</w:t>
      </w:r>
      <w:r w:rsidR="00F66402">
        <w:t xml:space="preserve"> these circumstances</w:t>
      </w:r>
      <w:r>
        <w:t xml:space="preserve">. </w:t>
      </w:r>
      <w:r w:rsidR="00BC536D">
        <w:t>In Module Four, the testers have entered</w:t>
      </w:r>
      <w:r w:rsidR="00044EA3">
        <w:t xml:space="preserve"> three</w:t>
      </w:r>
      <w:r w:rsidR="00BC536D">
        <w:t xml:space="preserve"> test cases for the SNHU Travel Project, which include the inputs and expected results for the project.</w:t>
      </w:r>
      <w:r w:rsidR="00F41801">
        <w:t xml:space="preserve"> </w:t>
      </w:r>
      <w:r w:rsidR="005102C5">
        <w:t xml:space="preserve">The first test case involved clicking on the webpage </w:t>
      </w:r>
      <w:r w:rsidR="008216DB">
        <w:t xml:space="preserve">that displayed </w:t>
      </w:r>
      <w:r w:rsidR="005102C5">
        <w:t xml:space="preserve">personalized </w:t>
      </w:r>
      <w:r w:rsidR="006A1A69">
        <w:t>destinations</w:t>
      </w:r>
      <w:r w:rsidR="00420EA8">
        <w:t>.</w:t>
      </w:r>
      <w:r w:rsidR="00AF47DD">
        <w:t xml:space="preserve"> </w:t>
      </w:r>
      <w:r w:rsidR="006A1A69">
        <w:t>The second test case</w:t>
      </w:r>
      <w:r w:rsidR="008B4F5C">
        <w:t xml:space="preserve"> involved clicking on</w:t>
      </w:r>
      <w:r w:rsidR="0005558D">
        <w:t xml:space="preserve"> </w:t>
      </w:r>
      <w:r w:rsidR="008B4F5C">
        <w:t>a</w:t>
      </w:r>
      <w:r w:rsidR="00271F9E">
        <w:t>nother</w:t>
      </w:r>
      <w:r w:rsidR="008B4F5C">
        <w:t xml:space="preserve"> webpage </w:t>
      </w:r>
      <w:r w:rsidR="001D78F6">
        <w:t>with</w:t>
      </w:r>
      <w:r w:rsidR="008B4F5C">
        <w:t xml:space="preserve"> popular travel deals</w:t>
      </w:r>
      <w:r w:rsidR="0005558D">
        <w:t xml:space="preserve">. </w:t>
      </w:r>
      <w:r w:rsidR="008B4F5C">
        <w:t xml:space="preserve">The final test case involved </w:t>
      </w:r>
      <w:r w:rsidR="00993194">
        <w:t>clicking on the</w:t>
      </w:r>
      <w:r w:rsidR="0092584E">
        <w:t xml:space="preserve"> </w:t>
      </w:r>
      <w:r w:rsidR="00A94DE6">
        <w:t>p</w:t>
      </w:r>
      <w:r w:rsidR="0092584E">
        <w:t xml:space="preserve">rice </w:t>
      </w:r>
      <w:r w:rsidR="00A94DE6">
        <w:t>r</w:t>
      </w:r>
      <w:r w:rsidR="0092584E">
        <w:t xml:space="preserve">ange of the destinations </w:t>
      </w:r>
      <w:r w:rsidR="00A94DE6">
        <w:t xml:space="preserve">in the </w:t>
      </w:r>
      <w:r w:rsidR="00F378D3">
        <w:t>user profile</w:t>
      </w:r>
      <w:r w:rsidR="00A94DE6">
        <w:t xml:space="preserve"> page</w:t>
      </w:r>
      <w:r w:rsidR="00420EA8">
        <w:t>.</w:t>
      </w:r>
      <w:r w:rsidR="006A3C45">
        <w:t xml:space="preserve"> </w:t>
      </w:r>
      <w:r w:rsidR="00F41801">
        <w:t>In</w:t>
      </w:r>
      <w:r w:rsidR="00A62E18">
        <w:t xml:space="preserve"> Module Five, the Product Owner</w:t>
      </w:r>
      <w:r w:rsidR="000F5EF1">
        <w:t xml:space="preserve"> had</w:t>
      </w:r>
      <w:r w:rsidR="00282910">
        <w:t xml:space="preserve"> a conversation</w:t>
      </w:r>
      <w:r w:rsidR="00EB0BA0">
        <w:t xml:space="preserve"> with </w:t>
      </w:r>
      <w:r w:rsidR="00B515B6">
        <w:t>a customer</w:t>
      </w:r>
      <w:r w:rsidR="00883517">
        <w:t xml:space="preserve"> </w:t>
      </w:r>
      <w:r w:rsidR="00EB0BA0">
        <w:t xml:space="preserve">about </w:t>
      </w:r>
      <w:r w:rsidR="00AB144D">
        <w:t xml:space="preserve">the </w:t>
      </w:r>
      <w:r w:rsidR="0096767E">
        <w:t>new popular destinations.</w:t>
      </w:r>
      <w:r w:rsidR="00166DD3">
        <w:t xml:space="preserve"> </w:t>
      </w:r>
      <w:r w:rsidR="00D7675D">
        <w:t xml:space="preserve">Instead of </w:t>
      </w:r>
      <w:r w:rsidR="00AB144D">
        <w:t>those</w:t>
      </w:r>
      <w:r w:rsidR="00D7675D">
        <w:t xml:space="preserve"> destinations, </w:t>
      </w:r>
      <w:r w:rsidR="00260D20">
        <w:t xml:space="preserve">the </w:t>
      </w:r>
      <w:r w:rsidR="00BB64EC">
        <w:t>duo</w:t>
      </w:r>
      <w:r w:rsidR="00260D20">
        <w:t xml:space="preserve"> decided</w:t>
      </w:r>
      <w:r w:rsidR="00B570D4">
        <w:t xml:space="preserve"> </w:t>
      </w:r>
      <w:r w:rsidR="00260D20">
        <w:t>to s</w:t>
      </w:r>
      <w:r w:rsidR="0075669D">
        <w:t xml:space="preserve">howcase </w:t>
      </w:r>
      <w:r w:rsidR="00B51609">
        <w:t xml:space="preserve">the top </w:t>
      </w:r>
      <w:r w:rsidR="00BB64EC">
        <w:t>five</w:t>
      </w:r>
      <w:r w:rsidR="00B51609">
        <w:t xml:space="preserve"> </w:t>
      </w:r>
      <w:r w:rsidR="0075669D">
        <w:t>detox</w:t>
      </w:r>
      <w:r w:rsidR="00E95021">
        <w:t xml:space="preserve"> and </w:t>
      </w:r>
      <w:r w:rsidR="0075669D">
        <w:t xml:space="preserve">wellness populations. </w:t>
      </w:r>
      <w:r w:rsidR="00756D9D">
        <w:t>However</w:t>
      </w:r>
      <w:r w:rsidR="00AC7D9B">
        <w:t xml:space="preserve">, the team </w:t>
      </w:r>
      <w:r w:rsidR="00756D9D">
        <w:t xml:space="preserve">still </w:t>
      </w:r>
      <w:r w:rsidR="00AC7D9B">
        <w:t xml:space="preserve">managed to </w:t>
      </w:r>
      <w:r w:rsidR="00031FF6">
        <w:t>be successful in developing</w:t>
      </w:r>
      <w:r w:rsidR="00AC7D9B">
        <w:t xml:space="preserve"> the project before the deadline</w:t>
      </w:r>
      <w:r w:rsidR="00EF5555">
        <w:t>, and they were</w:t>
      </w:r>
      <w:r w:rsidR="00013676">
        <w:t xml:space="preserve"> able</w:t>
      </w:r>
      <w:r w:rsidR="0015589A">
        <w:t xml:space="preserve"> to </w:t>
      </w:r>
      <w:r w:rsidR="00DC784A">
        <w:t xml:space="preserve">shift </w:t>
      </w:r>
      <w:r w:rsidR="0051759D">
        <w:t>to</w:t>
      </w:r>
      <w:r w:rsidR="00DC784A">
        <w:t xml:space="preserve"> mobile </w:t>
      </w:r>
      <w:r w:rsidR="0051759D">
        <w:t xml:space="preserve">and </w:t>
      </w:r>
      <w:r w:rsidR="00DC784A">
        <w:t>web development</w:t>
      </w:r>
      <w:r w:rsidR="009B14B8">
        <w:t xml:space="preserve"> and meet new requirements.</w:t>
      </w:r>
      <w:r w:rsidR="00A01E7D">
        <w:t xml:space="preserve"> </w:t>
      </w:r>
    </w:p>
    <w:p w14:paraId="1D8561A9" w14:textId="48186289" w:rsidR="00074086" w:rsidRDefault="00A85C5F" w:rsidP="000C27B6">
      <w:r>
        <w:lastRenderedPageBreak/>
        <w:t xml:space="preserve">To optimize the Scrum Team’s efficiency in </w:t>
      </w:r>
      <w:r w:rsidR="00BF67B6">
        <w:t>developing</w:t>
      </w:r>
      <w:r>
        <w:t xml:space="preserve"> the SNHU Travel project, I implemented effective and transparent communication practices. A notable example of this approach was the utilization of Daily Stand-ups. </w:t>
      </w:r>
      <w:r w:rsidR="001428BF">
        <w:t xml:space="preserve">These brief meetings </w:t>
      </w:r>
      <w:r w:rsidR="00074086">
        <w:t xml:space="preserve">highlighted the team’s progress, potential challenges, and daily objectives. Another example of effective communication was active listening, which built trust and </w:t>
      </w:r>
      <w:r w:rsidR="002708ED">
        <w:t xml:space="preserve">understanding within the team. </w:t>
      </w:r>
      <w:r w:rsidR="00453951">
        <w:t>By using a</w:t>
      </w:r>
      <w:r w:rsidR="00317DBE">
        <w:t>ctive listening</w:t>
      </w:r>
      <w:r w:rsidR="00453951">
        <w:t>,</w:t>
      </w:r>
      <w:r w:rsidR="00317DBE">
        <w:t xml:space="preserve"> </w:t>
      </w:r>
      <w:r w:rsidR="00453951">
        <w:t xml:space="preserve">I </w:t>
      </w:r>
      <w:r w:rsidR="00317DBE">
        <w:t>ensured the team</w:t>
      </w:r>
      <w:r w:rsidR="000C27B6">
        <w:t xml:space="preserve"> </w:t>
      </w:r>
      <w:r w:rsidR="00317DBE">
        <w:t>w</w:t>
      </w:r>
      <w:r w:rsidR="00453951">
        <w:t>as</w:t>
      </w:r>
      <w:r w:rsidR="00317DBE">
        <w:t xml:space="preserve"> on the same page </w:t>
      </w:r>
      <w:r w:rsidR="00146CAB">
        <w:t xml:space="preserve">in </w:t>
      </w:r>
      <w:r w:rsidR="00084D74">
        <w:t>developing</w:t>
      </w:r>
      <w:r w:rsidR="000C27B6">
        <w:t xml:space="preserve"> the SNHU Travel project.</w:t>
      </w:r>
    </w:p>
    <w:p w14:paraId="0F4EE3DB" w14:textId="4BBB7DC2" w:rsidR="00300801" w:rsidRDefault="009B13E5" w:rsidP="00896539">
      <w:r>
        <w:t xml:space="preserve">To </w:t>
      </w:r>
      <w:r w:rsidR="002B026B">
        <w:t xml:space="preserve">help my Scrum Team </w:t>
      </w:r>
      <w:r w:rsidR="00FF3CE3">
        <w:t>complet</w:t>
      </w:r>
      <w:r w:rsidR="008A4636">
        <w:t>e</w:t>
      </w:r>
      <w:r w:rsidR="00FF3CE3">
        <w:t xml:space="preserve"> the project</w:t>
      </w:r>
      <w:r>
        <w:t xml:space="preserve">, I </w:t>
      </w:r>
      <w:r w:rsidR="005F0B34">
        <w:t>used</w:t>
      </w:r>
      <w:r w:rsidR="00862A41">
        <w:t xml:space="preserve"> JIRA</w:t>
      </w:r>
      <w:r w:rsidR="00B0549D">
        <w:t>, one of the main tools used to</w:t>
      </w:r>
      <w:r w:rsidR="00587E4D" w:rsidRPr="00587E4D">
        <w:t xml:space="preserve"> </w:t>
      </w:r>
      <w:r w:rsidR="00587E4D">
        <w:t>increase team transparency and manage the Sprint Backlog</w:t>
      </w:r>
      <w:r w:rsidR="006C3517">
        <w:t xml:space="preserve">. I also used </w:t>
      </w:r>
      <w:r w:rsidR="00587E4D">
        <w:t>S</w:t>
      </w:r>
      <w:r>
        <w:t>print planning</w:t>
      </w:r>
      <w:r w:rsidR="00587E4D">
        <w:t>, which</w:t>
      </w:r>
      <w:r>
        <w:t xml:space="preserve"> involve</w:t>
      </w:r>
      <w:r w:rsidR="00BC1DAD">
        <w:t>d</w:t>
      </w:r>
      <w:r>
        <w:t xml:space="preserve"> </w:t>
      </w:r>
      <w:r w:rsidR="00622C7B">
        <w:t>stating</w:t>
      </w:r>
      <w:r>
        <w:t xml:space="preserve"> the Product Goal</w:t>
      </w:r>
      <w:r w:rsidR="00345E4D">
        <w:t xml:space="preserve"> and </w:t>
      </w:r>
      <w:r w:rsidR="007A4602">
        <w:t>reviewing the Product Backlog</w:t>
      </w:r>
      <w:r>
        <w:t xml:space="preserve">. The Sprint Backlog </w:t>
      </w:r>
      <w:r w:rsidR="004453B6">
        <w:t xml:space="preserve">and the Product Backlog </w:t>
      </w:r>
      <w:r w:rsidR="00084D74">
        <w:t>w</w:t>
      </w:r>
      <w:r w:rsidR="004453B6">
        <w:t>ere both</w:t>
      </w:r>
      <w:r w:rsidR="00084D74">
        <w:t xml:space="preserve"> </w:t>
      </w:r>
      <w:r w:rsidR="001D6D18">
        <w:t>applied as a way</w:t>
      </w:r>
      <w:r>
        <w:t xml:space="preserve"> to </w:t>
      </w:r>
      <w:r w:rsidR="00244221">
        <w:t>encourage</w:t>
      </w:r>
      <w:r>
        <w:t xml:space="preserve"> the Scrum Team’s focus on completing the SNHU Travel Project. This approach proved </w:t>
      </w:r>
      <w:r w:rsidR="00BC1DAD">
        <w:t xml:space="preserve">to be </w:t>
      </w:r>
      <w:r>
        <w:t xml:space="preserve">effective as it provides a </w:t>
      </w:r>
      <w:r w:rsidR="00BC1DAD">
        <w:t xml:space="preserve">clear </w:t>
      </w:r>
      <w:r>
        <w:t>summa</w:t>
      </w:r>
      <w:r w:rsidR="00722F2D">
        <w:t>tion</w:t>
      </w:r>
      <w:r>
        <w:t xml:space="preserve"> of completed tasks and outstanding work.</w:t>
      </w:r>
    </w:p>
    <w:p w14:paraId="301A3488" w14:textId="3F274284" w:rsidR="00D01A1B" w:rsidRPr="0020282A" w:rsidRDefault="007179B2">
      <w:pPr>
        <w:ind w:firstLine="0"/>
      </w:pPr>
      <w:r>
        <w:tab/>
      </w:r>
      <w:r w:rsidR="00696B9A">
        <w:t>The</w:t>
      </w:r>
      <w:r w:rsidR="009D5E4E">
        <w:t xml:space="preserve"> Scrum-Agile approach was </w:t>
      </w:r>
      <w:r w:rsidR="000D3030">
        <w:t>a</w:t>
      </w:r>
      <w:r w:rsidR="003A3FD8">
        <w:t xml:space="preserve"> well-organized </w:t>
      </w:r>
      <w:r w:rsidR="00095A62">
        <w:t>method</w:t>
      </w:r>
      <w:r w:rsidR="0057593F">
        <w:t xml:space="preserve"> specifically used </w:t>
      </w:r>
      <w:r w:rsidR="009D5E4E">
        <w:t xml:space="preserve">for the SNHU Travel project. </w:t>
      </w:r>
      <w:r w:rsidR="00144793">
        <w:t>It</w:t>
      </w:r>
      <w:r w:rsidR="00F84F35">
        <w:t xml:space="preserve"> </w:t>
      </w:r>
      <w:r w:rsidR="00394C84">
        <w:t>allow</w:t>
      </w:r>
      <w:r w:rsidR="000203C0">
        <w:t>ed</w:t>
      </w:r>
      <w:r w:rsidR="009D5E4E">
        <w:t xml:space="preserve"> the team to </w:t>
      </w:r>
      <w:r w:rsidR="00382AB2">
        <w:t>collaborate efficiently</w:t>
      </w:r>
      <w:r w:rsidR="009D5E4E">
        <w:t xml:space="preserve"> and adapt to chang</w:t>
      </w:r>
      <w:r w:rsidR="00394C84">
        <w:t>e</w:t>
      </w:r>
      <w:r w:rsidR="009D5E4E">
        <w:t xml:space="preserve">. </w:t>
      </w:r>
      <w:r w:rsidR="0069748C">
        <w:t>It</w:t>
      </w:r>
      <w:r w:rsidR="00852E5B">
        <w:t xml:space="preserve"> </w:t>
      </w:r>
      <w:r w:rsidR="0069748C">
        <w:t>encouraged</w:t>
      </w:r>
      <w:r w:rsidR="00AB38B9">
        <w:t xml:space="preserve"> </w:t>
      </w:r>
      <w:r w:rsidR="003C3045">
        <w:t xml:space="preserve">a </w:t>
      </w:r>
      <w:r w:rsidR="009C2C92">
        <w:t>strong level</w:t>
      </w:r>
      <w:r w:rsidR="00935679">
        <w:t xml:space="preserve"> </w:t>
      </w:r>
      <w:r w:rsidR="009C2C92">
        <w:t xml:space="preserve">of </w:t>
      </w:r>
      <w:r w:rsidR="00935679">
        <w:t>communication among the team</w:t>
      </w:r>
      <w:r w:rsidR="00AA230B">
        <w:t xml:space="preserve">, </w:t>
      </w:r>
      <w:r w:rsidR="0055704C">
        <w:t xml:space="preserve">which was challenging for </w:t>
      </w:r>
      <w:r w:rsidR="004E66A2">
        <w:t xml:space="preserve">some members of my team. </w:t>
      </w:r>
      <w:r w:rsidR="009D5E4E">
        <w:t xml:space="preserve">The team’s ability to respond </w:t>
      </w:r>
      <w:r w:rsidR="00394C84">
        <w:t>quickly to</w:t>
      </w:r>
      <w:r w:rsidR="009D5E4E">
        <w:t xml:space="preserve"> new project information and </w:t>
      </w:r>
      <w:r w:rsidR="00394C84">
        <w:t>include</w:t>
      </w:r>
      <w:r w:rsidR="009D5E4E">
        <w:t xml:space="preserve"> it in their </w:t>
      </w:r>
      <w:r w:rsidR="0015456F">
        <w:t xml:space="preserve">development </w:t>
      </w:r>
      <w:r w:rsidR="009D5E4E">
        <w:t>plans was a</w:t>
      </w:r>
      <w:r w:rsidR="006E4512">
        <w:t xml:space="preserve"> useful</w:t>
      </w:r>
      <w:r w:rsidR="00394C84">
        <w:t xml:space="preserve"> </w:t>
      </w:r>
      <w:r w:rsidR="009D5E4E">
        <w:t xml:space="preserve">advantage. </w:t>
      </w:r>
      <w:r w:rsidR="00351B77">
        <w:t>The</w:t>
      </w:r>
      <w:r w:rsidR="00082427">
        <w:t xml:space="preserve">y were </w:t>
      </w:r>
      <w:r w:rsidR="00351B77">
        <w:t>also</w:t>
      </w:r>
      <w:r w:rsidR="00082427">
        <w:t xml:space="preserve"> able</w:t>
      </w:r>
      <w:r w:rsidR="00351B77">
        <w:t xml:space="preserve"> to gather frequent </w:t>
      </w:r>
      <w:r w:rsidR="000F45AC">
        <w:t xml:space="preserve">changes and </w:t>
      </w:r>
      <w:r w:rsidR="00351B77">
        <w:t xml:space="preserve">feedback </w:t>
      </w:r>
      <w:r w:rsidR="009D7E2B">
        <w:t>through th</w:t>
      </w:r>
      <w:r w:rsidR="005D0283">
        <w:t>e</w:t>
      </w:r>
      <w:r w:rsidR="009D7E2B">
        <w:t xml:space="preserve"> Sprint Review and Retrospectiv</w:t>
      </w:r>
      <w:r w:rsidR="005D0283">
        <w:t>e</w:t>
      </w:r>
      <w:r w:rsidR="00082427">
        <w:t xml:space="preserve"> in this module.</w:t>
      </w:r>
      <w:r w:rsidR="005D0283">
        <w:t xml:space="preserve"> </w:t>
      </w:r>
      <w:r w:rsidR="00FF40EC">
        <w:t>Scrum allowed</w:t>
      </w:r>
      <w:r w:rsidR="00003516">
        <w:t xml:space="preserve"> short, frequent </w:t>
      </w:r>
      <w:r w:rsidR="00FF40EC">
        <w:t xml:space="preserve">meetings to ensure </w:t>
      </w:r>
      <w:r w:rsidR="00394C84">
        <w:t>the team</w:t>
      </w:r>
      <w:r w:rsidR="00FF40EC">
        <w:t xml:space="preserve"> w</w:t>
      </w:r>
      <w:r w:rsidR="00394C84">
        <w:t>as</w:t>
      </w:r>
      <w:r w:rsidR="00FF40EC">
        <w:t xml:space="preserve"> on the same page and knew what to do</w:t>
      </w:r>
      <w:r w:rsidR="00003516">
        <w:t xml:space="preserve"> whenever they had a project to develop</w:t>
      </w:r>
      <w:r w:rsidR="00FF40EC">
        <w:t xml:space="preserve">. </w:t>
      </w:r>
      <w:r w:rsidR="00D01A1B">
        <w:t>If the team had adopted a different approach, I believe the efficiency of the SNHU Travel project would have been compromised</w:t>
      </w:r>
      <w:bookmarkEnd w:id="0"/>
      <w:r w:rsidR="000F136A">
        <w:t xml:space="preserve"> </w:t>
      </w:r>
      <w:r w:rsidR="000F136A" w:rsidRPr="000F136A">
        <w:t>due to</w:t>
      </w:r>
      <w:r w:rsidR="00144793">
        <w:t xml:space="preserve"> a</w:t>
      </w:r>
      <w:r w:rsidR="000F136A" w:rsidRPr="000F136A">
        <w:t xml:space="preserve"> lack of team collaboration and communication</w:t>
      </w:r>
      <w:r w:rsidR="000F136A">
        <w:t>.</w:t>
      </w:r>
    </w:p>
    <w:sectPr w:rsidR="00D01A1B" w:rsidRPr="0020282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B1CA9" w14:textId="77777777" w:rsidR="000F04D5" w:rsidRDefault="000F04D5">
      <w:pPr>
        <w:spacing w:line="240" w:lineRule="auto"/>
      </w:pPr>
      <w:r>
        <w:separator/>
      </w:r>
    </w:p>
  </w:endnote>
  <w:endnote w:type="continuationSeparator" w:id="0">
    <w:p w14:paraId="50A18BFC" w14:textId="77777777" w:rsidR="000F04D5" w:rsidRDefault="000F0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FDFBA" w14:textId="77777777" w:rsidR="000F04D5" w:rsidRDefault="000F04D5">
      <w:pPr>
        <w:spacing w:line="240" w:lineRule="auto"/>
      </w:pPr>
      <w:r>
        <w:separator/>
      </w:r>
    </w:p>
  </w:footnote>
  <w:footnote w:type="continuationSeparator" w:id="0">
    <w:p w14:paraId="49CB542F" w14:textId="77777777" w:rsidR="000F04D5" w:rsidRDefault="000F04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BF0CF" w14:textId="57F1817F" w:rsidR="00D306EF" w:rsidRDefault="00000000">
    <w:pPr>
      <w:pStyle w:val="Header"/>
    </w:pPr>
    <w:sdt>
      <w:sdtPr>
        <w:id w:val="1568531701"/>
        <w:placeholder>
          <w:docPart w:val="540DE8128E74A94FB523888E6932C09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26F27">
          <w:t>King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A4D27" w14:textId="4C6E9457" w:rsidR="00D306EF" w:rsidRDefault="00000000">
    <w:pPr>
      <w:pStyle w:val="Header"/>
    </w:pPr>
    <w:sdt>
      <w:sdtPr>
        <w:id w:val="-348181431"/>
        <w:placeholder>
          <w:docPart w:val="AF3FA5B5B656984DB7E907B15CA5E11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26F27">
          <w:t>King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F8099B"/>
    <w:multiLevelType w:val="hybridMultilevel"/>
    <w:tmpl w:val="5620895E"/>
    <w:lvl w:ilvl="0" w:tplc="0FF44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num w:numId="1" w16cid:durableId="1918246525">
    <w:abstractNumId w:val="9"/>
  </w:num>
  <w:num w:numId="2" w16cid:durableId="892347417">
    <w:abstractNumId w:val="7"/>
  </w:num>
  <w:num w:numId="3" w16cid:durableId="1427071848">
    <w:abstractNumId w:val="6"/>
  </w:num>
  <w:num w:numId="4" w16cid:durableId="1647196538">
    <w:abstractNumId w:val="5"/>
  </w:num>
  <w:num w:numId="5" w16cid:durableId="696807223">
    <w:abstractNumId w:val="4"/>
  </w:num>
  <w:num w:numId="6" w16cid:durableId="768938431">
    <w:abstractNumId w:val="8"/>
  </w:num>
  <w:num w:numId="7" w16cid:durableId="292714989">
    <w:abstractNumId w:val="3"/>
  </w:num>
  <w:num w:numId="8" w16cid:durableId="371461409">
    <w:abstractNumId w:val="2"/>
  </w:num>
  <w:num w:numId="9" w16cid:durableId="1612128394">
    <w:abstractNumId w:val="1"/>
  </w:num>
  <w:num w:numId="10" w16cid:durableId="1038747293">
    <w:abstractNumId w:val="0"/>
  </w:num>
  <w:num w:numId="11" w16cid:durableId="305210395">
    <w:abstractNumId w:val="11"/>
  </w:num>
  <w:num w:numId="12" w16cid:durableId="1400439605">
    <w:abstractNumId w:val="12"/>
  </w:num>
  <w:num w:numId="13" w16cid:durableId="147325178">
    <w:abstractNumId w:val="13"/>
  </w:num>
  <w:num w:numId="14" w16cid:durableId="624165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4"/>
    <w:rsid w:val="00001B19"/>
    <w:rsid w:val="000028AF"/>
    <w:rsid w:val="00003516"/>
    <w:rsid w:val="00005324"/>
    <w:rsid w:val="00005B04"/>
    <w:rsid w:val="00012150"/>
    <w:rsid w:val="00013676"/>
    <w:rsid w:val="000203C0"/>
    <w:rsid w:val="000237B9"/>
    <w:rsid w:val="000248CF"/>
    <w:rsid w:val="00024BB7"/>
    <w:rsid w:val="00025C38"/>
    <w:rsid w:val="00026BFB"/>
    <w:rsid w:val="00030E21"/>
    <w:rsid w:val="00031FF6"/>
    <w:rsid w:val="00033E70"/>
    <w:rsid w:val="000348F3"/>
    <w:rsid w:val="00035A3E"/>
    <w:rsid w:val="00035A44"/>
    <w:rsid w:val="00043A8A"/>
    <w:rsid w:val="0004459E"/>
    <w:rsid w:val="00044EA3"/>
    <w:rsid w:val="00046F34"/>
    <w:rsid w:val="0005074A"/>
    <w:rsid w:val="000525F4"/>
    <w:rsid w:val="0005558D"/>
    <w:rsid w:val="00056905"/>
    <w:rsid w:val="000578D1"/>
    <w:rsid w:val="00070BA9"/>
    <w:rsid w:val="00074086"/>
    <w:rsid w:val="0007502D"/>
    <w:rsid w:val="000805F1"/>
    <w:rsid w:val="00082427"/>
    <w:rsid w:val="00084D74"/>
    <w:rsid w:val="0008559E"/>
    <w:rsid w:val="00086250"/>
    <w:rsid w:val="000927D2"/>
    <w:rsid w:val="00092C3E"/>
    <w:rsid w:val="0009328F"/>
    <w:rsid w:val="000949B2"/>
    <w:rsid w:val="00095A62"/>
    <w:rsid w:val="00096323"/>
    <w:rsid w:val="000971FC"/>
    <w:rsid w:val="000A0F1A"/>
    <w:rsid w:val="000B6BB8"/>
    <w:rsid w:val="000B73AD"/>
    <w:rsid w:val="000C00D9"/>
    <w:rsid w:val="000C19A1"/>
    <w:rsid w:val="000C27B6"/>
    <w:rsid w:val="000C29ED"/>
    <w:rsid w:val="000D002B"/>
    <w:rsid w:val="000D1C3E"/>
    <w:rsid w:val="000D2C13"/>
    <w:rsid w:val="000D3030"/>
    <w:rsid w:val="000E477B"/>
    <w:rsid w:val="000F04D5"/>
    <w:rsid w:val="000F136A"/>
    <w:rsid w:val="000F1AFC"/>
    <w:rsid w:val="000F45AC"/>
    <w:rsid w:val="000F57D1"/>
    <w:rsid w:val="000F5DC0"/>
    <w:rsid w:val="000F5EF1"/>
    <w:rsid w:val="000F7304"/>
    <w:rsid w:val="000F785D"/>
    <w:rsid w:val="00105140"/>
    <w:rsid w:val="001054A3"/>
    <w:rsid w:val="00107465"/>
    <w:rsid w:val="0011294B"/>
    <w:rsid w:val="00132C1D"/>
    <w:rsid w:val="00133D6F"/>
    <w:rsid w:val="001428BF"/>
    <w:rsid w:val="00144793"/>
    <w:rsid w:val="00146CAB"/>
    <w:rsid w:val="0015242B"/>
    <w:rsid w:val="0015456F"/>
    <w:rsid w:val="0015589A"/>
    <w:rsid w:val="001572EA"/>
    <w:rsid w:val="001654DF"/>
    <w:rsid w:val="00165894"/>
    <w:rsid w:val="00166DD3"/>
    <w:rsid w:val="00181931"/>
    <w:rsid w:val="00182018"/>
    <w:rsid w:val="00183D7D"/>
    <w:rsid w:val="00184D43"/>
    <w:rsid w:val="00187F84"/>
    <w:rsid w:val="00193732"/>
    <w:rsid w:val="00193DE1"/>
    <w:rsid w:val="00195931"/>
    <w:rsid w:val="00197D80"/>
    <w:rsid w:val="00197FEB"/>
    <w:rsid w:val="001A186C"/>
    <w:rsid w:val="001A4359"/>
    <w:rsid w:val="001A6E6A"/>
    <w:rsid w:val="001A792C"/>
    <w:rsid w:val="001B1600"/>
    <w:rsid w:val="001B28A2"/>
    <w:rsid w:val="001B3054"/>
    <w:rsid w:val="001B5B5A"/>
    <w:rsid w:val="001B5B9D"/>
    <w:rsid w:val="001C04C9"/>
    <w:rsid w:val="001C06D2"/>
    <w:rsid w:val="001C20E1"/>
    <w:rsid w:val="001C280F"/>
    <w:rsid w:val="001D6D18"/>
    <w:rsid w:val="001D78F6"/>
    <w:rsid w:val="001D7C2B"/>
    <w:rsid w:val="001E4D66"/>
    <w:rsid w:val="001F00F4"/>
    <w:rsid w:val="001F4B5D"/>
    <w:rsid w:val="0020282A"/>
    <w:rsid w:val="00205A4F"/>
    <w:rsid w:val="002069E3"/>
    <w:rsid w:val="0020707F"/>
    <w:rsid w:val="00211518"/>
    <w:rsid w:val="002136F1"/>
    <w:rsid w:val="00214DA5"/>
    <w:rsid w:val="00215DB4"/>
    <w:rsid w:val="0022003D"/>
    <w:rsid w:val="002207C6"/>
    <w:rsid w:val="002213E2"/>
    <w:rsid w:val="00226D6F"/>
    <w:rsid w:val="0023057E"/>
    <w:rsid w:val="002315E8"/>
    <w:rsid w:val="002372C8"/>
    <w:rsid w:val="002412CF"/>
    <w:rsid w:val="00242A8D"/>
    <w:rsid w:val="00244221"/>
    <w:rsid w:val="00252AE7"/>
    <w:rsid w:val="00253B0D"/>
    <w:rsid w:val="002570D1"/>
    <w:rsid w:val="00260D20"/>
    <w:rsid w:val="002708ED"/>
    <w:rsid w:val="00271F9E"/>
    <w:rsid w:val="0027219B"/>
    <w:rsid w:val="00274496"/>
    <w:rsid w:val="00282574"/>
    <w:rsid w:val="00282910"/>
    <w:rsid w:val="002851A6"/>
    <w:rsid w:val="00292221"/>
    <w:rsid w:val="00293D23"/>
    <w:rsid w:val="002963DF"/>
    <w:rsid w:val="00296FE1"/>
    <w:rsid w:val="002A2725"/>
    <w:rsid w:val="002A6671"/>
    <w:rsid w:val="002A7947"/>
    <w:rsid w:val="002B026B"/>
    <w:rsid w:val="002B16D7"/>
    <w:rsid w:val="002B79A1"/>
    <w:rsid w:val="002C318A"/>
    <w:rsid w:val="002C553B"/>
    <w:rsid w:val="002C6B5F"/>
    <w:rsid w:val="002D15F5"/>
    <w:rsid w:val="002D5B27"/>
    <w:rsid w:val="002D7423"/>
    <w:rsid w:val="002D769D"/>
    <w:rsid w:val="002E1737"/>
    <w:rsid w:val="002E3182"/>
    <w:rsid w:val="002F6EA6"/>
    <w:rsid w:val="00300801"/>
    <w:rsid w:val="003022EB"/>
    <w:rsid w:val="00305D02"/>
    <w:rsid w:val="0031389F"/>
    <w:rsid w:val="00317DBE"/>
    <w:rsid w:val="00322B62"/>
    <w:rsid w:val="00322EAC"/>
    <w:rsid w:val="00325CB4"/>
    <w:rsid w:val="00326FCE"/>
    <w:rsid w:val="00327DA8"/>
    <w:rsid w:val="00330F79"/>
    <w:rsid w:val="00331CB7"/>
    <w:rsid w:val="003328D9"/>
    <w:rsid w:val="00332FDB"/>
    <w:rsid w:val="00333793"/>
    <w:rsid w:val="00335059"/>
    <w:rsid w:val="0034455F"/>
    <w:rsid w:val="00345E4D"/>
    <w:rsid w:val="00351B77"/>
    <w:rsid w:val="00354AC9"/>
    <w:rsid w:val="00361F50"/>
    <w:rsid w:val="0036236C"/>
    <w:rsid w:val="003642BC"/>
    <w:rsid w:val="003656DE"/>
    <w:rsid w:val="003701B6"/>
    <w:rsid w:val="00375378"/>
    <w:rsid w:val="00382AB2"/>
    <w:rsid w:val="00384DAD"/>
    <w:rsid w:val="003856E8"/>
    <w:rsid w:val="00385E9F"/>
    <w:rsid w:val="00387703"/>
    <w:rsid w:val="00394C84"/>
    <w:rsid w:val="00395A4F"/>
    <w:rsid w:val="0039698D"/>
    <w:rsid w:val="003A1127"/>
    <w:rsid w:val="003A3FD8"/>
    <w:rsid w:val="003A4FEA"/>
    <w:rsid w:val="003B0A93"/>
    <w:rsid w:val="003B1534"/>
    <w:rsid w:val="003B2AB4"/>
    <w:rsid w:val="003B6CEC"/>
    <w:rsid w:val="003B7940"/>
    <w:rsid w:val="003C3045"/>
    <w:rsid w:val="003D108D"/>
    <w:rsid w:val="003D6388"/>
    <w:rsid w:val="003D7CEF"/>
    <w:rsid w:val="003E0991"/>
    <w:rsid w:val="003E2FE6"/>
    <w:rsid w:val="003E3085"/>
    <w:rsid w:val="003F3336"/>
    <w:rsid w:val="00402D8D"/>
    <w:rsid w:val="0040772B"/>
    <w:rsid w:val="00412B31"/>
    <w:rsid w:val="00414B78"/>
    <w:rsid w:val="00416283"/>
    <w:rsid w:val="004168D6"/>
    <w:rsid w:val="004205DA"/>
    <w:rsid w:val="00420EA8"/>
    <w:rsid w:val="0042240B"/>
    <w:rsid w:val="0042512F"/>
    <w:rsid w:val="0042753F"/>
    <w:rsid w:val="004345BC"/>
    <w:rsid w:val="0044022B"/>
    <w:rsid w:val="00443022"/>
    <w:rsid w:val="004446AF"/>
    <w:rsid w:val="004453B6"/>
    <w:rsid w:val="0045156E"/>
    <w:rsid w:val="004530BE"/>
    <w:rsid w:val="00453951"/>
    <w:rsid w:val="004576CA"/>
    <w:rsid w:val="0047085A"/>
    <w:rsid w:val="004733CE"/>
    <w:rsid w:val="0048563E"/>
    <w:rsid w:val="004860A4"/>
    <w:rsid w:val="00486B78"/>
    <w:rsid w:val="00494BB9"/>
    <w:rsid w:val="00497A13"/>
    <w:rsid w:val="00497FFC"/>
    <w:rsid w:val="004A2F29"/>
    <w:rsid w:val="004A3681"/>
    <w:rsid w:val="004B3551"/>
    <w:rsid w:val="004B60EB"/>
    <w:rsid w:val="004B621C"/>
    <w:rsid w:val="004B631A"/>
    <w:rsid w:val="004C005F"/>
    <w:rsid w:val="004C6C02"/>
    <w:rsid w:val="004C7D50"/>
    <w:rsid w:val="004D0DA7"/>
    <w:rsid w:val="004D153A"/>
    <w:rsid w:val="004D2A60"/>
    <w:rsid w:val="004D2B85"/>
    <w:rsid w:val="004D5565"/>
    <w:rsid w:val="004D7E8A"/>
    <w:rsid w:val="004E0240"/>
    <w:rsid w:val="004E0AB6"/>
    <w:rsid w:val="004E5554"/>
    <w:rsid w:val="004E66A2"/>
    <w:rsid w:val="004F708A"/>
    <w:rsid w:val="004F73FD"/>
    <w:rsid w:val="004F7B09"/>
    <w:rsid w:val="004F7C92"/>
    <w:rsid w:val="0050131D"/>
    <w:rsid w:val="005031CF"/>
    <w:rsid w:val="005052C4"/>
    <w:rsid w:val="005102C5"/>
    <w:rsid w:val="00511915"/>
    <w:rsid w:val="0051759D"/>
    <w:rsid w:val="005178E4"/>
    <w:rsid w:val="0052276E"/>
    <w:rsid w:val="005309A3"/>
    <w:rsid w:val="005344EE"/>
    <w:rsid w:val="00540BB3"/>
    <w:rsid w:val="005511AC"/>
    <w:rsid w:val="005518D6"/>
    <w:rsid w:val="005568BB"/>
    <w:rsid w:val="0055704C"/>
    <w:rsid w:val="00574C58"/>
    <w:rsid w:val="0057593F"/>
    <w:rsid w:val="005835A1"/>
    <w:rsid w:val="00587E4D"/>
    <w:rsid w:val="00587F6E"/>
    <w:rsid w:val="00590BFD"/>
    <w:rsid w:val="005930FE"/>
    <w:rsid w:val="00593D2D"/>
    <w:rsid w:val="005A4155"/>
    <w:rsid w:val="005A5301"/>
    <w:rsid w:val="005A6317"/>
    <w:rsid w:val="005B37F1"/>
    <w:rsid w:val="005C2FFE"/>
    <w:rsid w:val="005C3151"/>
    <w:rsid w:val="005D0283"/>
    <w:rsid w:val="005D1DDC"/>
    <w:rsid w:val="005D5C60"/>
    <w:rsid w:val="005E31CD"/>
    <w:rsid w:val="005F0B34"/>
    <w:rsid w:val="005F2AF8"/>
    <w:rsid w:val="005F522A"/>
    <w:rsid w:val="005F694D"/>
    <w:rsid w:val="00600B76"/>
    <w:rsid w:val="006028F1"/>
    <w:rsid w:val="0060577A"/>
    <w:rsid w:val="00607F96"/>
    <w:rsid w:val="00611403"/>
    <w:rsid w:val="00611B56"/>
    <w:rsid w:val="006129FC"/>
    <w:rsid w:val="006162C2"/>
    <w:rsid w:val="00617673"/>
    <w:rsid w:val="006207DB"/>
    <w:rsid w:val="00622C7B"/>
    <w:rsid w:val="00623D90"/>
    <w:rsid w:val="006363B0"/>
    <w:rsid w:val="0063692D"/>
    <w:rsid w:val="00637F0D"/>
    <w:rsid w:val="00640DD2"/>
    <w:rsid w:val="00640E56"/>
    <w:rsid w:val="0064103F"/>
    <w:rsid w:val="006579DF"/>
    <w:rsid w:val="00660F8C"/>
    <w:rsid w:val="006611A8"/>
    <w:rsid w:val="00661E6A"/>
    <w:rsid w:val="00666745"/>
    <w:rsid w:val="00666759"/>
    <w:rsid w:val="006702D2"/>
    <w:rsid w:val="006704A3"/>
    <w:rsid w:val="00671F32"/>
    <w:rsid w:val="00672DFA"/>
    <w:rsid w:val="0067481E"/>
    <w:rsid w:val="00683153"/>
    <w:rsid w:val="00692880"/>
    <w:rsid w:val="00696B9A"/>
    <w:rsid w:val="0069748C"/>
    <w:rsid w:val="006A160F"/>
    <w:rsid w:val="006A1A69"/>
    <w:rsid w:val="006A3BE7"/>
    <w:rsid w:val="006A3C45"/>
    <w:rsid w:val="006A3F07"/>
    <w:rsid w:val="006A660B"/>
    <w:rsid w:val="006A683E"/>
    <w:rsid w:val="006B1CC4"/>
    <w:rsid w:val="006B3791"/>
    <w:rsid w:val="006B4BEE"/>
    <w:rsid w:val="006B6A7A"/>
    <w:rsid w:val="006B793B"/>
    <w:rsid w:val="006C3517"/>
    <w:rsid w:val="006D1AF2"/>
    <w:rsid w:val="006D1E8B"/>
    <w:rsid w:val="006E4512"/>
    <w:rsid w:val="006E7616"/>
    <w:rsid w:val="006F41FB"/>
    <w:rsid w:val="006F533C"/>
    <w:rsid w:val="006F5669"/>
    <w:rsid w:val="00702A3E"/>
    <w:rsid w:val="00713BA5"/>
    <w:rsid w:val="007179B2"/>
    <w:rsid w:val="00722F2D"/>
    <w:rsid w:val="0072393B"/>
    <w:rsid w:val="007320F6"/>
    <w:rsid w:val="00732AFB"/>
    <w:rsid w:val="0073764F"/>
    <w:rsid w:val="00745D06"/>
    <w:rsid w:val="00751681"/>
    <w:rsid w:val="00752572"/>
    <w:rsid w:val="00755481"/>
    <w:rsid w:val="0075669D"/>
    <w:rsid w:val="00756D9D"/>
    <w:rsid w:val="00760FE6"/>
    <w:rsid w:val="00771758"/>
    <w:rsid w:val="00772696"/>
    <w:rsid w:val="00774BED"/>
    <w:rsid w:val="0077514F"/>
    <w:rsid w:val="00781857"/>
    <w:rsid w:val="00782EED"/>
    <w:rsid w:val="007A11FD"/>
    <w:rsid w:val="007A4602"/>
    <w:rsid w:val="007A4D47"/>
    <w:rsid w:val="007A66B5"/>
    <w:rsid w:val="007C11B6"/>
    <w:rsid w:val="007C16FA"/>
    <w:rsid w:val="007C2490"/>
    <w:rsid w:val="007E103B"/>
    <w:rsid w:val="007E39E2"/>
    <w:rsid w:val="007E6C19"/>
    <w:rsid w:val="007F29D3"/>
    <w:rsid w:val="008004A9"/>
    <w:rsid w:val="0080246C"/>
    <w:rsid w:val="00802509"/>
    <w:rsid w:val="008059E9"/>
    <w:rsid w:val="008176F9"/>
    <w:rsid w:val="008216DB"/>
    <w:rsid w:val="00823F00"/>
    <w:rsid w:val="008316D8"/>
    <w:rsid w:val="00832190"/>
    <w:rsid w:val="00835AD0"/>
    <w:rsid w:val="00843B29"/>
    <w:rsid w:val="00845A27"/>
    <w:rsid w:val="008524B4"/>
    <w:rsid w:val="00852E5B"/>
    <w:rsid w:val="008572C2"/>
    <w:rsid w:val="00862A41"/>
    <w:rsid w:val="008637EE"/>
    <w:rsid w:val="00864893"/>
    <w:rsid w:val="00870B80"/>
    <w:rsid w:val="008713C2"/>
    <w:rsid w:val="008733FB"/>
    <w:rsid w:val="00883517"/>
    <w:rsid w:val="00886E6A"/>
    <w:rsid w:val="00892357"/>
    <w:rsid w:val="008941F1"/>
    <w:rsid w:val="00896539"/>
    <w:rsid w:val="008A4636"/>
    <w:rsid w:val="008A5FBD"/>
    <w:rsid w:val="008B4F5C"/>
    <w:rsid w:val="008B6F02"/>
    <w:rsid w:val="008B78C1"/>
    <w:rsid w:val="008C7108"/>
    <w:rsid w:val="008D2F10"/>
    <w:rsid w:val="008F1840"/>
    <w:rsid w:val="008F38F2"/>
    <w:rsid w:val="0090436F"/>
    <w:rsid w:val="009061FA"/>
    <w:rsid w:val="00907115"/>
    <w:rsid w:val="0090729D"/>
    <w:rsid w:val="00911E3A"/>
    <w:rsid w:val="009134B3"/>
    <w:rsid w:val="00914C30"/>
    <w:rsid w:val="00915E09"/>
    <w:rsid w:val="00916DA3"/>
    <w:rsid w:val="0092584E"/>
    <w:rsid w:val="00927C7B"/>
    <w:rsid w:val="0093117C"/>
    <w:rsid w:val="00931EF2"/>
    <w:rsid w:val="0093351F"/>
    <w:rsid w:val="00935679"/>
    <w:rsid w:val="00935D78"/>
    <w:rsid w:val="00936C86"/>
    <w:rsid w:val="009432D5"/>
    <w:rsid w:val="009502E9"/>
    <w:rsid w:val="00953C6B"/>
    <w:rsid w:val="00956539"/>
    <w:rsid w:val="00957C3F"/>
    <w:rsid w:val="00961ADD"/>
    <w:rsid w:val="009621AC"/>
    <w:rsid w:val="009642F7"/>
    <w:rsid w:val="0096717E"/>
    <w:rsid w:val="0096767E"/>
    <w:rsid w:val="00967B6B"/>
    <w:rsid w:val="00993194"/>
    <w:rsid w:val="009933D8"/>
    <w:rsid w:val="009959F1"/>
    <w:rsid w:val="009A4E1F"/>
    <w:rsid w:val="009A4FD3"/>
    <w:rsid w:val="009B13E5"/>
    <w:rsid w:val="009B14B8"/>
    <w:rsid w:val="009B23DB"/>
    <w:rsid w:val="009B6FEC"/>
    <w:rsid w:val="009B75DB"/>
    <w:rsid w:val="009C00D5"/>
    <w:rsid w:val="009C039E"/>
    <w:rsid w:val="009C1E32"/>
    <w:rsid w:val="009C2C92"/>
    <w:rsid w:val="009C3677"/>
    <w:rsid w:val="009D5E4E"/>
    <w:rsid w:val="009D6DEE"/>
    <w:rsid w:val="009D7E2B"/>
    <w:rsid w:val="009E1B75"/>
    <w:rsid w:val="009F102C"/>
    <w:rsid w:val="009F2A54"/>
    <w:rsid w:val="009F787B"/>
    <w:rsid w:val="00A01E7D"/>
    <w:rsid w:val="00A03FEB"/>
    <w:rsid w:val="00A12331"/>
    <w:rsid w:val="00A13C61"/>
    <w:rsid w:val="00A1493A"/>
    <w:rsid w:val="00A171C2"/>
    <w:rsid w:val="00A22BD5"/>
    <w:rsid w:val="00A325FB"/>
    <w:rsid w:val="00A32B1B"/>
    <w:rsid w:val="00A3731B"/>
    <w:rsid w:val="00A378DB"/>
    <w:rsid w:val="00A4113B"/>
    <w:rsid w:val="00A41A51"/>
    <w:rsid w:val="00A47F68"/>
    <w:rsid w:val="00A62E18"/>
    <w:rsid w:val="00A71023"/>
    <w:rsid w:val="00A71CE6"/>
    <w:rsid w:val="00A72BA5"/>
    <w:rsid w:val="00A76872"/>
    <w:rsid w:val="00A76AD5"/>
    <w:rsid w:val="00A822E5"/>
    <w:rsid w:val="00A82DB5"/>
    <w:rsid w:val="00A841E9"/>
    <w:rsid w:val="00A85C5F"/>
    <w:rsid w:val="00A85C84"/>
    <w:rsid w:val="00A87AD9"/>
    <w:rsid w:val="00A9044A"/>
    <w:rsid w:val="00A906E1"/>
    <w:rsid w:val="00A94DE6"/>
    <w:rsid w:val="00AA230B"/>
    <w:rsid w:val="00AA6070"/>
    <w:rsid w:val="00AA6A28"/>
    <w:rsid w:val="00AB144D"/>
    <w:rsid w:val="00AB38B9"/>
    <w:rsid w:val="00AB42D7"/>
    <w:rsid w:val="00AB4AEE"/>
    <w:rsid w:val="00AB505C"/>
    <w:rsid w:val="00AC3E67"/>
    <w:rsid w:val="00AC7D9B"/>
    <w:rsid w:val="00AD0660"/>
    <w:rsid w:val="00AE1990"/>
    <w:rsid w:val="00AE624E"/>
    <w:rsid w:val="00AF17C0"/>
    <w:rsid w:val="00AF26E5"/>
    <w:rsid w:val="00AF47DD"/>
    <w:rsid w:val="00AF581C"/>
    <w:rsid w:val="00AF79F5"/>
    <w:rsid w:val="00B02139"/>
    <w:rsid w:val="00B05434"/>
    <w:rsid w:val="00B0549D"/>
    <w:rsid w:val="00B06333"/>
    <w:rsid w:val="00B11A3C"/>
    <w:rsid w:val="00B15EAE"/>
    <w:rsid w:val="00B22A48"/>
    <w:rsid w:val="00B309CE"/>
    <w:rsid w:val="00B3181B"/>
    <w:rsid w:val="00B32BE7"/>
    <w:rsid w:val="00B37A63"/>
    <w:rsid w:val="00B440D0"/>
    <w:rsid w:val="00B47BC7"/>
    <w:rsid w:val="00B50C2B"/>
    <w:rsid w:val="00B515B6"/>
    <w:rsid w:val="00B51609"/>
    <w:rsid w:val="00B570D4"/>
    <w:rsid w:val="00B67324"/>
    <w:rsid w:val="00B712FD"/>
    <w:rsid w:val="00B749C1"/>
    <w:rsid w:val="00B751BC"/>
    <w:rsid w:val="00B759EE"/>
    <w:rsid w:val="00B815EF"/>
    <w:rsid w:val="00B82A39"/>
    <w:rsid w:val="00B873BC"/>
    <w:rsid w:val="00B92490"/>
    <w:rsid w:val="00BA0DC8"/>
    <w:rsid w:val="00BA0E82"/>
    <w:rsid w:val="00BA3D55"/>
    <w:rsid w:val="00BB4A4C"/>
    <w:rsid w:val="00BB548E"/>
    <w:rsid w:val="00BB562D"/>
    <w:rsid w:val="00BB6487"/>
    <w:rsid w:val="00BB64EC"/>
    <w:rsid w:val="00BB7BBE"/>
    <w:rsid w:val="00BC1DAD"/>
    <w:rsid w:val="00BC4F3C"/>
    <w:rsid w:val="00BC536D"/>
    <w:rsid w:val="00BC7BA7"/>
    <w:rsid w:val="00BD2ACF"/>
    <w:rsid w:val="00BE2230"/>
    <w:rsid w:val="00BE2AE3"/>
    <w:rsid w:val="00BE46CA"/>
    <w:rsid w:val="00BF0573"/>
    <w:rsid w:val="00BF06DD"/>
    <w:rsid w:val="00BF1913"/>
    <w:rsid w:val="00BF1A6D"/>
    <w:rsid w:val="00BF242D"/>
    <w:rsid w:val="00BF362D"/>
    <w:rsid w:val="00BF4B44"/>
    <w:rsid w:val="00BF67B6"/>
    <w:rsid w:val="00BF7B9D"/>
    <w:rsid w:val="00C03150"/>
    <w:rsid w:val="00C136AD"/>
    <w:rsid w:val="00C144B1"/>
    <w:rsid w:val="00C2175E"/>
    <w:rsid w:val="00C24FA5"/>
    <w:rsid w:val="00C24FFC"/>
    <w:rsid w:val="00C27500"/>
    <w:rsid w:val="00C33742"/>
    <w:rsid w:val="00C34843"/>
    <w:rsid w:val="00C3615C"/>
    <w:rsid w:val="00C3722C"/>
    <w:rsid w:val="00C402AB"/>
    <w:rsid w:val="00C425AB"/>
    <w:rsid w:val="00C434A5"/>
    <w:rsid w:val="00C45282"/>
    <w:rsid w:val="00C455DB"/>
    <w:rsid w:val="00C601FC"/>
    <w:rsid w:val="00C60A67"/>
    <w:rsid w:val="00C62614"/>
    <w:rsid w:val="00C71CA6"/>
    <w:rsid w:val="00C73952"/>
    <w:rsid w:val="00C77E29"/>
    <w:rsid w:val="00C80601"/>
    <w:rsid w:val="00C81630"/>
    <w:rsid w:val="00C838C3"/>
    <w:rsid w:val="00C84533"/>
    <w:rsid w:val="00C87D81"/>
    <w:rsid w:val="00C87FD4"/>
    <w:rsid w:val="00C94692"/>
    <w:rsid w:val="00C972FF"/>
    <w:rsid w:val="00CA2A5E"/>
    <w:rsid w:val="00CB2B10"/>
    <w:rsid w:val="00CC65FF"/>
    <w:rsid w:val="00CD058B"/>
    <w:rsid w:val="00CD3454"/>
    <w:rsid w:val="00CD3CA9"/>
    <w:rsid w:val="00CD7724"/>
    <w:rsid w:val="00CE1866"/>
    <w:rsid w:val="00CE6B96"/>
    <w:rsid w:val="00CE72CB"/>
    <w:rsid w:val="00CF0B4A"/>
    <w:rsid w:val="00CF0C91"/>
    <w:rsid w:val="00CF0DEA"/>
    <w:rsid w:val="00CF17C8"/>
    <w:rsid w:val="00CF21A4"/>
    <w:rsid w:val="00D01A1B"/>
    <w:rsid w:val="00D0408F"/>
    <w:rsid w:val="00D07802"/>
    <w:rsid w:val="00D10D60"/>
    <w:rsid w:val="00D22CDA"/>
    <w:rsid w:val="00D2737A"/>
    <w:rsid w:val="00D306EF"/>
    <w:rsid w:val="00D30A77"/>
    <w:rsid w:val="00D328C8"/>
    <w:rsid w:val="00D45BB6"/>
    <w:rsid w:val="00D54444"/>
    <w:rsid w:val="00D6128B"/>
    <w:rsid w:val="00D61BD6"/>
    <w:rsid w:val="00D622C9"/>
    <w:rsid w:val="00D62BE5"/>
    <w:rsid w:val="00D632A9"/>
    <w:rsid w:val="00D672F1"/>
    <w:rsid w:val="00D726E8"/>
    <w:rsid w:val="00D729AE"/>
    <w:rsid w:val="00D7675D"/>
    <w:rsid w:val="00D77759"/>
    <w:rsid w:val="00D824F0"/>
    <w:rsid w:val="00D86814"/>
    <w:rsid w:val="00D87E57"/>
    <w:rsid w:val="00D93295"/>
    <w:rsid w:val="00D9514B"/>
    <w:rsid w:val="00DA1A78"/>
    <w:rsid w:val="00DA2B39"/>
    <w:rsid w:val="00DA6721"/>
    <w:rsid w:val="00DC0994"/>
    <w:rsid w:val="00DC6E11"/>
    <w:rsid w:val="00DC7332"/>
    <w:rsid w:val="00DC784A"/>
    <w:rsid w:val="00DD30C2"/>
    <w:rsid w:val="00DD5CE3"/>
    <w:rsid w:val="00DD6425"/>
    <w:rsid w:val="00DD75D9"/>
    <w:rsid w:val="00DE1CF4"/>
    <w:rsid w:val="00DE35CB"/>
    <w:rsid w:val="00DE63C7"/>
    <w:rsid w:val="00DF2118"/>
    <w:rsid w:val="00DF659B"/>
    <w:rsid w:val="00E01F9E"/>
    <w:rsid w:val="00E22275"/>
    <w:rsid w:val="00E2592A"/>
    <w:rsid w:val="00E26F16"/>
    <w:rsid w:val="00E27CC4"/>
    <w:rsid w:val="00E40B21"/>
    <w:rsid w:val="00E46FF5"/>
    <w:rsid w:val="00E52F05"/>
    <w:rsid w:val="00E55826"/>
    <w:rsid w:val="00E60D74"/>
    <w:rsid w:val="00E62ABB"/>
    <w:rsid w:val="00E6524E"/>
    <w:rsid w:val="00E70855"/>
    <w:rsid w:val="00E71D90"/>
    <w:rsid w:val="00E73FCB"/>
    <w:rsid w:val="00E86506"/>
    <w:rsid w:val="00E95021"/>
    <w:rsid w:val="00EA38FD"/>
    <w:rsid w:val="00EB0BA0"/>
    <w:rsid w:val="00EB32B5"/>
    <w:rsid w:val="00EC2698"/>
    <w:rsid w:val="00EC66D4"/>
    <w:rsid w:val="00ED51C0"/>
    <w:rsid w:val="00EE0C3A"/>
    <w:rsid w:val="00EE202C"/>
    <w:rsid w:val="00EE5C25"/>
    <w:rsid w:val="00EE779C"/>
    <w:rsid w:val="00EF0C55"/>
    <w:rsid w:val="00EF5555"/>
    <w:rsid w:val="00EF6ED0"/>
    <w:rsid w:val="00F02A47"/>
    <w:rsid w:val="00F06FAD"/>
    <w:rsid w:val="00F1373B"/>
    <w:rsid w:val="00F23A93"/>
    <w:rsid w:val="00F261E5"/>
    <w:rsid w:val="00F26F27"/>
    <w:rsid w:val="00F319F8"/>
    <w:rsid w:val="00F33107"/>
    <w:rsid w:val="00F351F2"/>
    <w:rsid w:val="00F363A4"/>
    <w:rsid w:val="00F378D3"/>
    <w:rsid w:val="00F37A98"/>
    <w:rsid w:val="00F4063A"/>
    <w:rsid w:val="00F41801"/>
    <w:rsid w:val="00F42B90"/>
    <w:rsid w:val="00F438A8"/>
    <w:rsid w:val="00F43E2D"/>
    <w:rsid w:val="00F45CE4"/>
    <w:rsid w:val="00F546DF"/>
    <w:rsid w:val="00F614DB"/>
    <w:rsid w:val="00F61C23"/>
    <w:rsid w:val="00F66402"/>
    <w:rsid w:val="00F67926"/>
    <w:rsid w:val="00F750A9"/>
    <w:rsid w:val="00F750E3"/>
    <w:rsid w:val="00F75698"/>
    <w:rsid w:val="00F800BE"/>
    <w:rsid w:val="00F8084F"/>
    <w:rsid w:val="00F84CA5"/>
    <w:rsid w:val="00F84F35"/>
    <w:rsid w:val="00F85D4F"/>
    <w:rsid w:val="00F915C7"/>
    <w:rsid w:val="00F967DB"/>
    <w:rsid w:val="00FA0655"/>
    <w:rsid w:val="00FA1921"/>
    <w:rsid w:val="00FA1955"/>
    <w:rsid w:val="00FA4E08"/>
    <w:rsid w:val="00FB21EF"/>
    <w:rsid w:val="00FB2319"/>
    <w:rsid w:val="00FB7F2E"/>
    <w:rsid w:val="00FC03AB"/>
    <w:rsid w:val="00FC25DF"/>
    <w:rsid w:val="00FC3ADE"/>
    <w:rsid w:val="00FC4439"/>
    <w:rsid w:val="00FD1063"/>
    <w:rsid w:val="00FD40EA"/>
    <w:rsid w:val="00FD5FD8"/>
    <w:rsid w:val="00FE139C"/>
    <w:rsid w:val="00FF01C1"/>
    <w:rsid w:val="00FF04E2"/>
    <w:rsid w:val="00FF29D4"/>
    <w:rsid w:val="00FF3CE3"/>
    <w:rsid w:val="00FF40EC"/>
    <w:rsid w:val="00FF5D69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56877"/>
  <w15:chartTrackingRefBased/>
  <w15:docId w15:val="{B055ECB0-1685-C844-873C-8462D951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AF79F5"/>
    <w:pPr>
      <w:ind w:left="720"/>
      <w:contextualSpacing/>
    </w:pPr>
  </w:style>
  <w:style w:type="character" w:customStyle="1" w:styleId="url">
    <w:name w:val="url"/>
    <w:basedOn w:val="DefaultParagraphFont"/>
    <w:rsid w:val="00D622C9"/>
  </w:style>
  <w:style w:type="character" w:styleId="Hyperlink">
    <w:name w:val="Hyperlink"/>
    <w:basedOn w:val="DefaultParagraphFont"/>
    <w:uiPriority w:val="99"/>
    <w:unhideWhenUsed/>
    <w:rsid w:val="00D622C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22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4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65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king/Library/Containers/com.microsoft.Word/Data/Library/Application%20Support/Microsoft/Office/16.0/DTS/Search/%7b443CD72E-B0C3-0F49-9EAE-8CD20AD64405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0DE8128E74A94FB523888E6932C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972BD-DE85-7B4E-9AED-C5239B9AA30D}"/>
      </w:docPartPr>
      <w:docPartBody>
        <w:p w:rsidR="0071321D" w:rsidRDefault="00000000">
          <w:pPr>
            <w:pStyle w:val="540DE8128E74A94FB523888E6932C090"/>
          </w:pPr>
          <w:r>
            <w:t>Row Heading</w:t>
          </w:r>
        </w:p>
      </w:docPartBody>
    </w:docPart>
    <w:docPart>
      <w:docPartPr>
        <w:name w:val="AF3FA5B5B656984DB7E907B15CA5E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884C5-DC4D-DD41-9A1E-F9D64985C991}"/>
      </w:docPartPr>
      <w:docPartBody>
        <w:p w:rsidR="0071321D" w:rsidRDefault="00000000">
          <w:pPr>
            <w:pStyle w:val="AF3FA5B5B656984DB7E907B15CA5E117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85"/>
    <w:rsid w:val="0000249A"/>
    <w:rsid w:val="0008272C"/>
    <w:rsid w:val="00092C3E"/>
    <w:rsid w:val="00100894"/>
    <w:rsid w:val="00113896"/>
    <w:rsid w:val="00146DBB"/>
    <w:rsid w:val="001571F2"/>
    <w:rsid w:val="001A792C"/>
    <w:rsid w:val="00284342"/>
    <w:rsid w:val="002A2725"/>
    <w:rsid w:val="00336711"/>
    <w:rsid w:val="0036236C"/>
    <w:rsid w:val="003856E8"/>
    <w:rsid w:val="003E519E"/>
    <w:rsid w:val="00402D8D"/>
    <w:rsid w:val="004E5554"/>
    <w:rsid w:val="005C2FFE"/>
    <w:rsid w:val="005D0613"/>
    <w:rsid w:val="0063692D"/>
    <w:rsid w:val="00643BB1"/>
    <w:rsid w:val="00692880"/>
    <w:rsid w:val="006A160F"/>
    <w:rsid w:val="006E4D58"/>
    <w:rsid w:val="006E7616"/>
    <w:rsid w:val="00705C54"/>
    <w:rsid w:val="0071321D"/>
    <w:rsid w:val="00724DC3"/>
    <w:rsid w:val="00A06C85"/>
    <w:rsid w:val="00A13C61"/>
    <w:rsid w:val="00A85C84"/>
    <w:rsid w:val="00AE32A7"/>
    <w:rsid w:val="00D956BD"/>
    <w:rsid w:val="00E268A0"/>
    <w:rsid w:val="00E7229D"/>
    <w:rsid w:val="00F12D68"/>
    <w:rsid w:val="00FC4439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540DE8128E74A94FB523888E6932C090">
    <w:name w:val="540DE8128E74A94FB523888E6932C090"/>
  </w:style>
  <w:style w:type="paragraph" w:customStyle="1" w:styleId="AF3FA5B5B656984DB7E907B15CA5E117">
    <w:name w:val="AF3FA5B5B656984DB7E907B15CA5E117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King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{443CD72E-B0C3-0F49-9EAE-8CD20AD64405}tf10002092.dotx</Template>
  <TotalTime>693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701</cp:revision>
  <dcterms:created xsi:type="dcterms:W3CDTF">2025-06-15T17:47:00Z</dcterms:created>
  <dcterms:modified xsi:type="dcterms:W3CDTF">2025-06-22T16:33:00Z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